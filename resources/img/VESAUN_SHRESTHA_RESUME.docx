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FE16" w14:textId="7151F57A" w:rsidR="006364C5" w:rsidRPr="00EE1544" w:rsidRDefault="00C04123" w:rsidP="00F13112">
      <w:pPr>
        <w:pStyle w:val="Title"/>
        <w:pBdr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bookmarkStart w:id="0" w:name="_Hlk61266815"/>
      <w:r>
        <w:rPr>
          <w:b/>
          <w:bCs/>
          <w:color w:val="auto"/>
          <w:sz w:val="36"/>
          <w:szCs w:val="36"/>
        </w:rPr>
        <w:t>Vesaun Shrestha</w:t>
      </w:r>
    </w:p>
    <w:p w14:paraId="4BF2546D" w14:textId="41A89978" w:rsidR="00C92057" w:rsidRPr="00C92057" w:rsidRDefault="00C92057" w:rsidP="00C92057">
      <w:pPr>
        <w:jc w:val="center"/>
        <w:rPr>
          <w:color w:val="auto"/>
        </w:rPr>
      </w:pPr>
      <w:r w:rsidRPr="008E7D84">
        <w:rPr>
          <w:color w:val="auto"/>
        </w:rPr>
        <w:t>Highlands Ranch, CO | (720)-</w:t>
      </w:r>
      <w:r w:rsidR="00C04123">
        <w:rPr>
          <w:color w:val="auto"/>
        </w:rPr>
        <w:t>347</w:t>
      </w:r>
      <w:r w:rsidRPr="008E7D84">
        <w:rPr>
          <w:color w:val="auto"/>
        </w:rPr>
        <w:t>-</w:t>
      </w:r>
      <w:r w:rsidR="00C04123">
        <w:rPr>
          <w:color w:val="auto"/>
        </w:rPr>
        <w:t>8475</w:t>
      </w:r>
      <w:r w:rsidRPr="008E7D84">
        <w:rPr>
          <w:color w:val="auto"/>
        </w:rPr>
        <w:t xml:space="preserve"> | </w:t>
      </w:r>
      <w:r w:rsidR="00C04123">
        <w:rPr>
          <w:color w:val="auto"/>
        </w:rPr>
        <w:t>vesaunshrestha@gmail.com</w:t>
      </w:r>
      <w:r w:rsidRPr="008E7D84">
        <w:rPr>
          <w:color w:val="auto"/>
        </w:rPr>
        <w:t xml:space="preserve"> |</w:t>
      </w:r>
      <w:r w:rsidR="00A169FB">
        <w:rPr>
          <w:color w:val="auto"/>
        </w:rPr>
        <w:t xml:space="preserve">GitHub ID: </w:t>
      </w:r>
      <w:hyperlink r:id="rId8" w:history="1">
        <w:r w:rsidR="00A169FB" w:rsidRPr="00AA268D">
          <w:rPr>
            <w:rStyle w:val="Hyperlink"/>
            <w:color w:val="0070C0"/>
          </w:rPr>
          <w:t>ve</w:t>
        </w:r>
        <w:r w:rsidR="00A169FB" w:rsidRPr="00AA268D">
          <w:rPr>
            <w:rStyle w:val="Hyperlink"/>
            <w:color w:val="0070C0"/>
          </w:rPr>
          <w:t>s</w:t>
        </w:r>
        <w:r w:rsidR="00A169FB" w:rsidRPr="00AA268D">
          <w:rPr>
            <w:rStyle w:val="Hyperlink"/>
            <w:color w:val="0070C0"/>
          </w:rPr>
          <w:t>aun</w:t>
        </w:r>
      </w:hyperlink>
    </w:p>
    <w:p w14:paraId="7969CD00" w14:textId="174C9BBE" w:rsidR="006270A9" w:rsidRPr="00F21FC7" w:rsidRDefault="00A663A3" w:rsidP="00F7173E">
      <w:pPr>
        <w:pStyle w:val="Heading1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Education</w:t>
      </w:r>
    </w:p>
    <w:p w14:paraId="6AEA7FB8" w14:textId="1294D26D" w:rsidR="006270A9" w:rsidRPr="00F21FC7" w:rsidRDefault="00071C7A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University of Colorado Boulder</w:t>
      </w:r>
      <w:r w:rsidR="00D24BF0" w:rsidRPr="00F21FC7">
        <w:rPr>
          <w:color w:val="auto"/>
          <w:sz w:val="22"/>
          <w:szCs w:val="22"/>
        </w:rPr>
        <w:t xml:space="preserve">      </w:t>
      </w:r>
      <w:r w:rsidR="00176F0E" w:rsidRPr="00F21FC7">
        <w:rPr>
          <w:color w:val="auto"/>
          <w:sz w:val="22"/>
          <w:szCs w:val="22"/>
        </w:rPr>
        <w:tab/>
      </w:r>
      <w:r w:rsidR="006977E0">
        <w:rPr>
          <w:color w:val="auto"/>
          <w:sz w:val="22"/>
          <w:szCs w:val="22"/>
        </w:rPr>
        <w:t xml:space="preserve">                                                                                   </w:t>
      </w:r>
      <w:r w:rsidR="006977E0" w:rsidRPr="006977E0">
        <w:rPr>
          <w:color w:val="auto"/>
        </w:rPr>
        <w:t>AUG 2022 – MAY 2026</w:t>
      </w:r>
      <w:r w:rsidR="009F1697" w:rsidRPr="00F21FC7">
        <w:rPr>
          <w:color w:val="auto"/>
          <w:sz w:val="22"/>
          <w:szCs w:val="22"/>
        </w:rPr>
        <w:t xml:space="preserve">                                  </w:t>
      </w:r>
      <w:r w:rsidR="00FD1243" w:rsidRPr="00F21FC7">
        <w:rPr>
          <w:color w:val="auto"/>
          <w:sz w:val="22"/>
          <w:szCs w:val="22"/>
        </w:rPr>
        <w:t xml:space="preserve">                     </w:t>
      </w:r>
      <w:r w:rsidR="00930ACF" w:rsidRPr="00F21FC7">
        <w:rPr>
          <w:color w:val="auto"/>
          <w:sz w:val="22"/>
          <w:szCs w:val="22"/>
        </w:rPr>
        <w:t xml:space="preserve">           </w:t>
      </w:r>
      <w:r w:rsidR="00FD1243" w:rsidRPr="00F21FC7">
        <w:rPr>
          <w:color w:val="auto"/>
          <w:sz w:val="22"/>
          <w:szCs w:val="22"/>
        </w:rPr>
        <w:t xml:space="preserve">      </w:t>
      </w:r>
      <w:r w:rsidR="009F1697" w:rsidRPr="00F21FC7">
        <w:rPr>
          <w:color w:val="auto"/>
          <w:sz w:val="22"/>
          <w:szCs w:val="22"/>
        </w:rPr>
        <w:t xml:space="preserve"> </w:t>
      </w:r>
      <w:r w:rsidR="00285C82" w:rsidRPr="00F21FC7">
        <w:rPr>
          <w:color w:val="auto"/>
          <w:sz w:val="22"/>
          <w:szCs w:val="22"/>
        </w:rPr>
        <w:t xml:space="preserve"> </w:t>
      </w:r>
      <w:r w:rsidR="00B54B9E" w:rsidRPr="00F21FC7">
        <w:rPr>
          <w:color w:val="auto"/>
          <w:sz w:val="22"/>
          <w:szCs w:val="22"/>
        </w:rPr>
        <w:t xml:space="preserve"> </w:t>
      </w:r>
    </w:p>
    <w:p w14:paraId="7C91E0DF" w14:textId="68D7DA8E" w:rsidR="00D96E3C" w:rsidRPr="00F21FC7" w:rsidRDefault="00FD1243" w:rsidP="002B3D34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color w:val="auto"/>
        </w:rPr>
      </w:pPr>
      <w:r w:rsidRPr="00F21FC7">
        <w:rPr>
          <w:color w:val="auto"/>
        </w:rPr>
        <w:t xml:space="preserve">Bachelor of Science in </w:t>
      </w:r>
      <w:r w:rsidR="00071C7A">
        <w:rPr>
          <w:color w:val="auto"/>
        </w:rPr>
        <w:t>Computer Science</w:t>
      </w:r>
      <w:r w:rsidR="00B92481">
        <w:rPr>
          <w:color w:val="auto"/>
        </w:rPr>
        <w:tab/>
      </w:r>
      <w:r w:rsidR="00B92481">
        <w:rPr>
          <w:color w:val="auto"/>
        </w:rPr>
        <w:tab/>
      </w:r>
      <w:r w:rsidR="00B92481">
        <w:rPr>
          <w:color w:val="auto"/>
        </w:rPr>
        <w:tab/>
      </w:r>
      <w:r w:rsidR="00B92481">
        <w:rPr>
          <w:color w:val="auto"/>
        </w:rPr>
        <w:tab/>
      </w:r>
      <w:r w:rsidR="00B92481">
        <w:rPr>
          <w:color w:val="auto"/>
        </w:rPr>
        <w:tab/>
      </w:r>
      <w:r w:rsidR="00B92481">
        <w:rPr>
          <w:color w:val="auto"/>
        </w:rPr>
        <w:tab/>
      </w:r>
      <w:r w:rsidR="00B92481">
        <w:rPr>
          <w:color w:val="auto"/>
        </w:rPr>
        <w:tab/>
      </w:r>
      <w:r w:rsidR="00B92481">
        <w:rPr>
          <w:color w:val="auto"/>
        </w:rPr>
        <w:tab/>
      </w:r>
    </w:p>
    <w:p w14:paraId="3E9957A3" w14:textId="69DB835F" w:rsidR="00D83CFC" w:rsidRDefault="00D83CFC" w:rsidP="006E2952">
      <w:pPr>
        <w:pStyle w:val="ListBullet"/>
        <w:numPr>
          <w:ilvl w:val="0"/>
          <w:numId w:val="0"/>
        </w:numPr>
        <w:spacing w:line="276" w:lineRule="auto"/>
        <w:rPr>
          <w:color w:val="auto"/>
        </w:rPr>
      </w:pPr>
      <w:r w:rsidRPr="00F21FC7">
        <w:rPr>
          <w:b/>
          <w:bCs/>
          <w:color w:val="auto"/>
        </w:rPr>
        <w:t>Organizations:</w:t>
      </w:r>
      <w:r w:rsidR="008006C2">
        <w:rPr>
          <w:b/>
          <w:bCs/>
          <w:color w:val="auto"/>
        </w:rPr>
        <w:t xml:space="preserve"> </w:t>
      </w:r>
      <w:r w:rsidR="00A663A3">
        <w:rPr>
          <w:color w:val="auto"/>
        </w:rPr>
        <w:t>Horace M. Hale Scholarship</w:t>
      </w:r>
      <w:r w:rsidRPr="00F21FC7">
        <w:rPr>
          <w:color w:val="auto"/>
        </w:rPr>
        <w:t xml:space="preserve">, </w:t>
      </w:r>
      <w:r w:rsidR="00CE13BD">
        <w:rPr>
          <w:color w:val="auto"/>
        </w:rPr>
        <w:t>HackCU 10 1</w:t>
      </w:r>
      <w:proofErr w:type="gramStart"/>
      <w:r w:rsidR="00CE13BD" w:rsidRPr="00AF0FC2">
        <w:rPr>
          <w:color w:val="auto"/>
          <w:vertAlign w:val="superscript"/>
        </w:rPr>
        <w:t>st</w:t>
      </w:r>
      <w:r w:rsidR="00CE13BD">
        <w:rPr>
          <w:color w:val="auto"/>
          <w:vertAlign w:val="superscript"/>
        </w:rPr>
        <w:t xml:space="preserve"> </w:t>
      </w:r>
      <w:r w:rsidR="00CE13BD">
        <w:rPr>
          <w:color w:val="auto"/>
        </w:rPr>
        <w:t>,</w:t>
      </w:r>
      <w:proofErr w:type="gramEnd"/>
      <w:r w:rsidR="00CE13BD">
        <w:rPr>
          <w:color w:val="auto"/>
        </w:rPr>
        <w:t xml:space="preserve"> Google Student Developers Club, </w:t>
      </w:r>
      <w:r w:rsidR="00A169FB">
        <w:rPr>
          <w:color w:val="auto"/>
        </w:rPr>
        <w:t>CU Asian Unity</w:t>
      </w:r>
    </w:p>
    <w:p w14:paraId="3DC87433" w14:textId="77777777" w:rsidR="00EC6E5B" w:rsidRPr="00F21FC7" w:rsidRDefault="00EC6E5B" w:rsidP="00EC6E5B">
      <w:pPr>
        <w:pStyle w:val="Heading1"/>
        <w:pBdr>
          <w:bottom w:val="single" w:sz="4" w:space="1" w:color="auto"/>
        </w:pBdr>
        <w:tabs>
          <w:tab w:val="left" w:pos="6048"/>
        </w:tabs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Work Experience</w:t>
      </w:r>
      <w:r w:rsidRPr="00F21FC7">
        <w:rPr>
          <w:color w:val="auto"/>
          <w:sz w:val="22"/>
          <w:szCs w:val="22"/>
        </w:rPr>
        <w:tab/>
      </w:r>
    </w:p>
    <w:p w14:paraId="6ADBA19F" w14:textId="664A5ACB" w:rsidR="007135B1" w:rsidRDefault="007135B1" w:rsidP="00EC6E5B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color w:val="auto"/>
        </w:rPr>
      </w:pPr>
      <w:r>
        <w:rPr>
          <w:b/>
          <w:bCs/>
          <w:color w:val="auto"/>
        </w:rPr>
        <w:t xml:space="preserve">Black Hills Energy, </w:t>
      </w:r>
      <w:r>
        <w:rPr>
          <w:i/>
          <w:iCs/>
          <w:color w:val="auto"/>
        </w:rPr>
        <w:t>Field Smart Intern</w:t>
      </w:r>
      <w:r>
        <w:rPr>
          <w:color w:val="auto"/>
        </w:rPr>
        <w:t xml:space="preserve"> – </w:t>
      </w:r>
      <w:r w:rsidRPr="00226E99">
        <w:rPr>
          <w:b/>
          <w:bCs/>
          <w:color w:val="auto"/>
        </w:rPr>
        <w:t>Frederick, CO</w:t>
      </w:r>
      <w:r w:rsidR="00226E99">
        <w:rPr>
          <w:b/>
          <w:bCs/>
          <w:color w:val="auto"/>
        </w:rPr>
        <w:tab/>
      </w:r>
      <w:r w:rsidR="00226E99">
        <w:rPr>
          <w:b/>
          <w:bCs/>
          <w:color w:val="auto"/>
        </w:rPr>
        <w:tab/>
      </w:r>
      <w:r w:rsidR="00226E99">
        <w:rPr>
          <w:b/>
          <w:bCs/>
          <w:color w:val="auto"/>
        </w:rPr>
        <w:tab/>
      </w:r>
      <w:r w:rsidR="00226E99">
        <w:rPr>
          <w:b/>
          <w:bCs/>
          <w:color w:val="auto"/>
        </w:rPr>
        <w:tab/>
      </w:r>
      <w:r w:rsidR="00226E99">
        <w:rPr>
          <w:b/>
          <w:bCs/>
          <w:color w:val="auto"/>
        </w:rPr>
        <w:tab/>
        <w:t xml:space="preserve">JUL 2023 – </w:t>
      </w:r>
      <w:r w:rsidR="008F430D">
        <w:rPr>
          <w:b/>
          <w:bCs/>
          <w:color w:val="auto"/>
        </w:rPr>
        <w:t>OCT 2023</w:t>
      </w:r>
    </w:p>
    <w:p w14:paraId="44EB43F2" w14:textId="1E9F16F1" w:rsidR="007135B1" w:rsidRDefault="00575B4C" w:rsidP="00226E99">
      <w:pPr>
        <w:pStyle w:val="ListBullet"/>
        <w:numPr>
          <w:ilvl w:val="0"/>
          <w:numId w:val="15"/>
        </w:numPr>
        <w:spacing w:line="276" w:lineRule="auto"/>
        <w:rPr>
          <w:color w:val="auto"/>
        </w:rPr>
      </w:pPr>
      <w:r>
        <w:rPr>
          <w:color w:val="auto"/>
        </w:rPr>
        <w:t>Performed</w:t>
      </w:r>
      <w:r w:rsidR="0003493E">
        <w:rPr>
          <w:color w:val="auto"/>
        </w:rPr>
        <w:t xml:space="preserve"> functionality testing for</w:t>
      </w:r>
      <w:r w:rsidR="00C40A4B">
        <w:rPr>
          <w:color w:val="auto"/>
        </w:rPr>
        <w:t xml:space="preserve"> new service app</w:t>
      </w:r>
      <w:r w:rsidR="00A410BB">
        <w:rPr>
          <w:color w:val="auto"/>
        </w:rPr>
        <w:t>, Field Service Mobile</w:t>
      </w:r>
      <w:r w:rsidR="00420DA8">
        <w:rPr>
          <w:color w:val="auto"/>
        </w:rPr>
        <w:t xml:space="preserve"> (Salesforce)</w:t>
      </w:r>
      <w:r w:rsidR="00A410BB">
        <w:rPr>
          <w:color w:val="auto"/>
        </w:rPr>
        <w:t>,</w:t>
      </w:r>
      <w:r w:rsidR="00C40A4B">
        <w:rPr>
          <w:color w:val="auto"/>
        </w:rPr>
        <w:t xml:space="preserve"> for </w:t>
      </w:r>
      <w:r w:rsidR="005C63E1">
        <w:rPr>
          <w:color w:val="auto"/>
        </w:rPr>
        <w:t>over 3,000 technicians using Microsoft Azure DevOps</w:t>
      </w:r>
      <w:r w:rsidR="00A410BB">
        <w:rPr>
          <w:color w:val="auto"/>
        </w:rPr>
        <w:t xml:space="preserve"> </w:t>
      </w:r>
      <w:r w:rsidR="006624E2">
        <w:rPr>
          <w:color w:val="auto"/>
        </w:rPr>
        <w:t>to</w:t>
      </w:r>
      <w:r w:rsidR="00A410BB">
        <w:rPr>
          <w:color w:val="auto"/>
        </w:rPr>
        <w:t xml:space="preserve"> replace current software</w:t>
      </w:r>
      <w:r w:rsidR="00C45A07">
        <w:rPr>
          <w:color w:val="auto"/>
        </w:rPr>
        <w:t>, Click.</w:t>
      </w:r>
    </w:p>
    <w:p w14:paraId="638F0501" w14:textId="671B0AB0" w:rsidR="005C63E1" w:rsidRDefault="00180665" w:rsidP="00226E99">
      <w:pPr>
        <w:pStyle w:val="ListBullet"/>
        <w:numPr>
          <w:ilvl w:val="0"/>
          <w:numId w:val="15"/>
        </w:numPr>
        <w:spacing w:line="276" w:lineRule="auto"/>
        <w:rPr>
          <w:color w:val="auto"/>
        </w:rPr>
      </w:pPr>
      <w:r>
        <w:rPr>
          <w:color w:val="auto"/>
        </w:rPr>
        <w:t>Mappe</w:t>
      </w:r>
      <w:r w:rsidR="007768E9">
        <w:rPr>
          <w:color w:val="auto"/>
        </w:rPr>
        <w:t xml:space="preserve">d process flows across host systems </w:t>
      </w:r>
      <w:r w:rsidR="00575B4C">
        <w:rPr>
          <w:color w:val="auto"/>
        </w:rPr>
        <w:t xml:space="preserve">to ensure </w:t>
      </w:r>
      <w:r w:rsidR="00420DA8">
        <w:rPr>
          <w:color w:val="auto"/>
        </w:rPr>
        <w:t>u</w:t>
      </w:r>
      <w:r w:rsidR="007D22FC">
        <w:rPr>
          <w:color w:val="auto"/>
        </w:rPr>
        <w:t xml:space="preserve">ser acceptance testing is </w:t>
      </w:r>
      <w:r w:rsidR="00420DA8">
        <w:rPr>
          <w:color w:val="auto"/>
        </w:rPr>
        <w:t>optimized.</w:t>
      </w:r>
    </w:p>
    <w:p w14:paraId="4E1EA55D" w14:textId="43795017" w:rsidR="00EC6E5B" w:rsidRDefault="00EC6E5B" w:rsidP="00EC6E5B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b/>
          <w:bCs/>
          <w:color w:val="auto"/>
        </w:rPr>
      </w:pPr>
      <w:r>
        <w:rPr>
          <w:b/>
          <w:bCs/>
          <w:color w:val="auto"/>
        </w:rPr>
        <w:t xml:space="preserve">CU Boulder, </w:t>
      </w:r>
      <w:r w:rsidR="008F430D">
        <w:rPr>
          <w:i/>
          <w:iCs/>
          <w:color w:val="auto"/>
        </w:rPr>
        <w:t>Course</w:t>
      </w:r>
      <w:r w:rsidRPr="000A3E23">
        <w:rPr>
          <w:i/>
          <w:iCs/>
          <w:color w:val="auto"/>
        </w:rPr>
        <w:t xml:space="preserve"> </w:t>
      </w:r>
      <w:r w:rsidR="00855C03" w:rsidRPr="000A3E23">
        <w:rPr>
          <w:i/>
          <w:iCs/>
          <w:color w:val="auto"/>
        </w:rPr>
        <w:t>Assistant</w:t>
      </w:r>
      <w:r w:rsidR="00855C03">
        <w:rPr>
          <w:b/>
          <w:bCs/>
          <w:color w:val="auto"/>
        </w:rPr>
        <w:t xml:space="preserve"> </w:t>
      </w:r>
      <w:r w:rsidR="0019783A">
        <w:rPr>
          <w:i/>
          <w:iCs/>
          <w:color w:val="auto"/>
        </w:rPr>
        <w:t xml:space="preserve">(CSCI 1300 &amp; CSCI 2400) </w:t>
      </w:r>
      <w:r w:rsidR="00855C03">
        <w:rPr>
          <w:b/>
          <w:bCs/>
          <w:color w:val="auto"/>
        </w:rPr>
        <w:t>–</w:t>
      </w:r>
      <w:r>
        <w:rPr>
          <w:b/>
          <w:bCs/>
          <w:color w:val="auto"/>
        </w:rPr>
        <w:t xml:space="preserve"> Boulder, CO                                               JAN 2023 - PRESENT </w:t>
      </w:r>
    </w:p>
    <w:p w14:paraId="08BABCA7" w14:textId="6774FA1F" w:rsidR="00EC6E5B" w:rsidRPr="00A169FB" w:rsidRDefault="00EC6E5B" w:rsidP="00EC6E5B">
      <w:pPr>
        <w:pStyle w:val="ListBullet"/>
        <w:numPr>
          <w:ilvl w:val="0"/>
          <w:numId w:val="6"/>
        </w:numPr>
        <w:spacing w:line="276" w:lineRule="auto"/>
        <w:rPr>
          <w:b/>
          <w:bCs/>
          <w:color w:val="auto"/>
        </w:rPr>
      </w:pPr>
      <w:r>
        <w:rPr>
          <w:color w:val="auto"/>
        </w:rPr>
        <w:t xml:space="preserve">Facilitate and supervise over </w:t>
      </w:r>
      <w:r w:rsidR="001053ED">
        <w:rPr>
          <w:color w:val="auto"/>
        </w:rPr>
        <w:t>1400</w:t>
      </w:r>
      <w:r>
        <w:rPr>
          <w:color w:val="auto"/>
        </w:rPr>
        <w:t xml:space="preserve"> students enrolled in CU Boulder’s </w:t>
      </w:r>
      <w:r w:rsidR="008F430D">
        <w:rPr>
          <w:color w:val="auto"/>
        </w:rPr>
        <w:t>Introduction to Coding and Computer Systems</w:t>
      </w:r>
      <w:r>
        <w:rPr>
          <w:color w:val="auto"/>
        </w:rPr>
        <w:t xml:space="preserve"> course</w:t>
      </w:r>
      <w:r w:rsidR="008F430D">
        <w:rPr>
          <w:color w:val="auto"/>
        </w:rPr>
        <w:t>s.</w:t>
      </w:r>
    </w:p>
    <w:p w14:paraId="0B065F8D" w14:textId="29060938" w:rsidR="00EC6E5B" w:rsidRPr="00C1523B" w:rsidRDefault="00EC6E5B" w:rsidP="00EC6E5B">
      <w:pPr>
        <w:pStyle w:val="ListBullet"/>
        <w:numPr>
          <w:ilvl w:val="0"/>
          <w:numId w:val="6"/>
        </w:numPr>
        <w:spacing w:line="276" w:lineRule="auto"/>
        <w:rPr>
          <w:b/>
          <w:bCs/>
          <w:color w:val="auto"/>
        </w:rPr>
      </w:pPr>
      <w:r>
        <w:rPr>
          <w:color w:val="auto"/>
        </w:rPr>
        <w:t xml:space="preserve">Assist students with coursework during office hours regularly held </w:t>
      </w:r>
      <w:r w:rsidR="008F430D">
        <w:rPr>
          <w:color w:val="auto"/>
        </w:rPr>
        <w:t>1</w:t>
      </w:r>
      <w:r w:rsidR="001053ED">
        <w:rPr>
          <w:color w:val="auto"/>
        </w:rPr>
        <w:t>6</w:t>
      </w:r>
      <w:r>
        <w:rPr>
          <w:color w:val="auto"/>
        </w:rPr>
        <w:t xml:space="preserve"> hours a week. </w:t>
      </w:r>
    </w:p>
    <w:p w14:paraId="39046F4A" w14:textId="20111D90" w:rsidR="00C1523B" w:rsidRDefault="00C1523B" w:rsidP="00C1523B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b/>
          <w:bCs/>
          <w:color w:val="auto"/>
        </w:rPr>
      </w:pPr>
      <w:r>
        <w:rPr>
          <w:b/>
          <w:bCs/>
          <w:color w:val="auto"/>
        </w:rPr>
        <w:t xml:space="preserve">CU Boulder, </w:t>
      </w:r>
      <w:r>
        <w:rPr>
          <w:i/>
          <w:iCs/>
          <w:color w:val="auto"/>
        </w:rPr>
        <w:t>Learning Assistant Mentor</w:t>
      </w:r>
      <w:r>
        <w:rPr>
          <w:color w:val="auto"/>
        </w:rPr>
        <w:t xml:space="preserve"> – </w:t>
      </w:r>
      <w:r>
        <w:rPr>
          <w:b/>
          <w:bCs/>
          <w:color w:val="auto"/>
        </w:rPr>
        <w:t>Boulder, CO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b/>
          <w:bCs/>
          <w:color w:val="auto"/>
        </w:rPr>
        <w:t>AUG 2023 – PRESENT</w:t>
      </w:r>
    </w:p>
    <w:p w14:paraId="4CF1C88C" w14:textId="4CED5EE7" w:rsidR="00C1523B" w:rsidRPr="00C13D2E" w:rsidRDefault="00DB4BAD" w:rsidP="00C1523B">
      <w:pPr>
        <w:pStyle w:val="ListBullet"/>
        <w:numPr>
          <w:ilvl w:val="0"/>
          <w:numId w:val="6"/>
        </w:numPr>
        <w:spacing w:line="276" w:lineRule="auto"/>
        <w:rPr>
          <w:b/>
          <w:bCs/>
          <w:color w:val="auto"/>
        </w:rPr>
      </w:pPr>
      <w:r>
        <w:rPr>
          <w:color w:val="auto"/>
        </w:rPr>
        <w:t>Facilitate discussions</w:t>
      </w:r>
      <w:r w:rsidR="00C13D2E">
        <w:rPr>
          <w:color w:val="auto"/>
        </w:rPr>
        <w:t xml:space="preserve"> and guide first-time learning assistants</w:t>
      </w:r>
      <w:r w:rsidR="00D076FF">
        <w:rPr>
          <w:color w:val="auto"/>
        </w:rPr>
        <w:t xml:space="preserve"> (LA)</w:t>
      </w:r>
      <w:r>
        <w:rPr>
          <w:color w:val="auto"/>
        </w:rPr>
        <w:t xml:space="preserve"> in weekly group meetings</w:t>
      </w:r>
      <w:r w:rsidR="00C13D2E">
        <w:rPr>
          <w:color w:val="auto"/>
        </w:rPr>
        <w:t>.</w:t>
      </w:r>
    </w:p>
    <w:p w14:paraId="0E5F7369" w14:textId="688A1F00" w:rsidR="00C13D2E" w:rsidRPr="00C1523B" w:rsidRDefault="00D076FF" w:rsidP="00C1523B">
      <w:pPr>
        <w:pStyle w:val="ListBullet"/>
        <w:numPr>
          <w:ilvl w:val="0"/>
          <w:numId w:val="6"/>
        </w:numPr>
        <w:spacing w:line="276" w:lineRule="auto"/>
        <w:rPr>
          <w:b/>
          <w:bCs/>
          <w:color w:val="auto"/>
        </w:rPr>
      </w:pPr>
      <w:r>
        <w:rPr>
          <w:color w:val="auto"/>
        </w:rPr>
        <w:t xml:space="preserve">Guide 10 first-time </w:t>
      </w:r>
      <w:proofErr w:type="gramStart"/>
      <w:r>
        <w:rPr>
          <w:color w:val="auto"/>
        </w:rPr>
        <w:t>LA’s</w:t>
      </w:r>
      <w:proofErr w:type="gramEnd"/>
      <w:r>
        <w:rPr>
          <w:color w:val="auto"/>
        </w:rPr>
        <w:t xml:space="preserve"> </w:t>
      </w:r>
      <w:r w:rsidR="001F0639">
        <w:rPr>
          <w:color w:val="auto"/>
        </w:rPr>
        <w:t>with three individual meetings throughout the semester teaching how to set SMART goals and act upon them.</w:t>
      </w:r>
    </w:p>
    <w:p w14:paraId="5EE7B964" w14:textId="53DF5795" w:rsidR="002423DA" w:rsidRPr="00F21FC7" w:rsidRDefault="00A663A3" w:rsidP="002423DA">
      <w:pPr>
        <w:pStyle w:val="Heading1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Projects &amp; Activities</w:t>
      </w:r>
    </w:p>
    <w:p w14:paraId="07A457AB" w14:textId="0FE631AF" w:rsidR="006A786A" w:rsidRDefault="00794C83" w:rsidP="00233321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b/>
          <w:bCs/>
          <w:color w:val="auto"/>
        </w:rPr>
      </w:pPr>
      <w:r>
        <w:rPr>
          <w:b/>
          <w:bCs/>
          <w:color w:val="auto"/>
        </w:rPr>
        <w:t xml:space="preserve">Tutoring Website </w:t>
      </w:r>
      <w:r w:rsidR="00396A5D">
        <w:rPr>
          <w:b/>
          <w:bCs/>
          <w:color w:val="auto"/>
        </w:rPr>
        <w:t>(</w:t>
      </w:r>
      <w:hyperlink r:id="rId9" w:history="1">
        <w:r w:rsidR="00396A5D" w:rsidRPr="00E61326">
          <w:rPr>
            <w:rStyle w:val="Hyperlink"/>
            <w:i/>
            <w:iCs/>
            <w:color w:val="0070C0"/>
          </w:rPr>
          <w:t>Project</w:t>
        </w:r>
      </w:hyperlink>
      <w:r w:rsidR="00396A5D">
        <w:rPr>
          <w:b/>
          <w:bCs/>
          <w:color w:val="auto"/>
        </w:rPr>
        <w:t xml:space="preserve">) </w:t>
      </w:r>
      <w:r w:rsidR="00396A5D">
        <w:rPr>
          <w:b/>
          <w:bCs/>
          <w:color w:val="auto"/>
        </w:rPr>
        <w:tab/>
      </w:r>
      <w:r w:rsidR="00233321">
        <w:rPr>
          <w:b/>
          <w:bCs/>
          <w:color w:val="auto"/>
        </w:rPr>
        <w:tab/>
      </w:r>
      <w:r w:rsidR="00233321">
        <w:rPr>
          <w:b/>
          <w:bCs/>
          <w:color w:val="auto"/>
        </w:rPr>
        <w:tab/>
      </w:r>
      <w:r w:rsidR="00233321">
        <w:rPr>
          <w:b/>
          <w:bCs/>
          <w:color w:val="auto"/>
        </w:rPr>
        <w:tab/>
      </w:r>
      <w:r w:rsidR="0094702B">
        <w:rPr>
          <w:b/>
          <w:bCs/>
          <w:color w:val="auto"/>
        </w:rPr>
        <w:t xml:space="preserve">              </w:t>
      </w:r>
      <w:r w:rsidR="00CF7B84">
        <w:rPr>
          <w:b/>
          <w:bCs/>
          <w:color w:val="auto"/>
        </w:rPr>
        <w:tab/>
      </w:r>
      <w:r w:rsidR="00CF7B84">
        <w:rPr>
          <w:b/>
          <w:bCs/>
          <w:color w:val="auto"/>
        </w:rPr>
        <w:tab/>
      </w:r>
      <w:r w:rsidR="00CF7B84">
        <w:rPr>
          <w:b/>
          <w:bCs/>
          <w:color w:val="auto"/>
        </w:rPr>
        <w:tab/>
      </w:r>
      <w:r w:rsidR="00CF7B84">
        <w:rPr>
          <w:b/>
          <w:bCs/>
          <w:color w:val="auto"/>
        </w:rPr>
        <w:tab/>
      </w:r>
      <w:r w:rsidR="00CF7B84">
        <w:rPr>
          <w:b/>
          <w:bCs/>
          <w:color w:val="auto"/>
        </w:rPr>
        <w:tab/>
      </w:r>
      <w:r w:rsidR="00CF7B84">
        <w:rPr>
          <w:b/>
          <w:bCs/>
          <w:color w:val="auto"/>
        </w:rPr>
        <w:tab/>
        <w:t xml:space="preserve">        </w:t>
      </w:r>
      <w:r w:rsidR="00B2716E">
        <w:rPr>
          <w:b/>
          <w:bCs/>
          <w:color w:val="auto"/>
        </w:rPr>
        <w:t>NOV</w:t>
      </w:r>
      <w:r w:rsidR="002C355B">
        <w:rPr>
          <w:b/>
          <w:bCs/>
          <w:color w:val="auto"/>
        </w:rPr>
        <w:t xml:space="preserve"> 202</w:t>
      </w:r>
      <w:r w:rsidR="00CF7B84">
        <w:rPr>
          <w:b/>
          <w:bCs/>
          <w:color w:val="auto"/>
        </w:rPr>
        <w:t>3</w:t>
      </w:r>
    </w:p>
    <w:p w14:paraId="696D92C7" w14:textId="295074C3" w:rsidR="00CF7B84" w:rsidRDefault="00CF7B84" w:rsidP="00CF7B84">
      <w:pPr>
        <w:pStyle w:val="ListBullet"/>
        <w:numPr>
          <w:ilvl w:val="0"/>
          <w:numId w:val="14"/>
        </w:numPr>
        <w:spacing w:line="276" w:lineRule="auto"/>
        <w:rPr>
          <w:color w:val="auto"/>
        </w:rPr>
      </w:pPr>
      <w:r w:rsidRPr="0025595F">
        <w:rPr>
          <w:color w:val="auto"/>
        </w:rPr>
        <w:t xml:space="preserve">Styled a website </w:t>
      </w:r>
      <w:r w:rsidR="0025595F" w:rsidRPr="0025595F">
        <w:rPr>
          <w:color w:val="auto"/>
        </w:rPr>
        <w:t xml:space="preserve">to allow users to register as either a </w:t>
      </w:r>
      <w:r w:rsidR="0025595F">
        <w:rPr>
          <w:color w:val="auto"/>
        </w:rPr>
        <w:t xml:space="preserve">tutor or student </w:t>
      </w:r>
      <w:r w:rsidRPr="0025595F">
        <w:rPr>
          <w:color w:val="auto"/>
        </w:rPr>
        <w:t xml:space="preserve">using HTML/CSS </w:t>
      </w:r>
      <w:r w:rsidR="003040A8" w:rsidRPr="0025595F">
        <w:rPr>
          <w:color w:val="auto"/>
        </w:rPr>
        <w:t>on a Node.js server</w:t>
      </w:r>
      <w:r w:rsidR="007E18AD" w:rsidRPr="0025595F">
        <w:rPr>
          <w:color w:val="auto"/>
        </w:rPr>
        <w:t xml:space="preserve"> </w:t>
      </w:r>
      <w:r w:rsidR="0025595F" w:rsidRPr="0025595F">
        <w:rPr>
          <w:color w:val="auto"/>
        </w:rPr>
        <w:t>built with</w:t>
      </w:r>
      <w:r w:rsidR="007E18AD" w:rsidRPr="0025595F">
        <w:rPr>
          <w:color w:val="auto"/>
        </w:rPr>
        <w:t xml:space="preserve"> the Express framework. </w:t>
      </w:r>
    </w:p>
    <w:p w14:paraId="75FE1150" w14:textId="643BFDCE" w:rsidR="009C0EDB" w:rsidRDefault="009C0EDB" w:rsidP="00CF7B84">
      <w:pPr>
        <w:pStyle w:val="ListBullet"/>
        <w:numPr>
          <w:ilvl w:val="0"/>
          <w:numId w:val="14"/>
        </w:numPr>
        <w:spacing w:line="276" w:lineRule="auto"/>
        <w:rPr>
          <w:color w:val="auto"/>
        </w:rPr>
      </w:pPr>
      <w:r>
        <w:rPr>
          <w:color w:val="auto"/>
        </w:rPr>
        <w:t xml:space="preserve">Students and tutors </w:t>
      </w:r>
      <w:r w:rsidR="008D1BDD">
        <w:rPr>
          <w:color w:val="auto"/>
        </w:rPr>
        <w:t>can</w:t>
      </w:r>
      <w:r>
        <w:rPr>
          <w:color w:val="auto"/>
        </w:rPr>
        <w:t xml:space="preserve"> connect with and search for other users based on criteria such as price range, name, courses, etc. Implemented this function</w:t>
      </w:r>
      <w:r w:rsidR="008D1BDD">
        <w:rPr>
          <w:color w:val="auto"/>
        </w:rPr>
        <w:t xml:space="preserve"> by creating our own APIs for our application</w:t>
      </w:r>
      <w:r w:rsidR="00D939BC">
        <w:rPr>
          <w:color w:val="auto"/>
        </w:rPr>
        <w:t xml:space="preserve"> </w:t>
      </w:r>
      <w:r w:rsidR="00F14301">
        <w:rPr>
          <w:color w:val="auto"/>
        </w:rPr>
        <w:t>which were tested using Chai/Mocha frameworks.</w:t>
      </w:r>
    </w:p>
    <w:p w14:paraId="27686275" w14:textId="2BAAE8F2" w:rsidR="00EC3811" w:rsidRDefault="00EB699B" w:rsidP="00CF7B84">
      <w:pPr>
        <w:pStyle w:val="ListBullet"/>
        <w:numPr>
          <w:ilvl w:val="0"/>
          <w:numId w:val="14"/>
        </w:numPr>
        <w:spacing w:line="276" w:lineRule="auto"/>
        <w:rPr>
          <w:color w:val="auto"/>
        </w:rPr>
      </w:pPr>
      <w:r>
        <w:rPr>
          <w:color w:val="auto"/>
        </w:rPr>
        <w:t xml:space="preserve">Learned collaboration techniques with GitHub and how to safely merge </w:t>
      </w:r>
      <w:r w:rsidR="000065F7">
        <w:rPr>
          <w:color w:val="auto"/>
        </w:rPr>
        <w:t>and push changes to a large group project</w:t>
      </w:r>
      <w:r w:rsidR="00F55E74">
        <w:rPr>
          <w:color w:val="auto"/>
        </w:rPr>
        <w:t xml:space="preserve"> following Agile methodologies for development.</w:t>
      </w:r>
    </w:p>
    <w:p w14:paraId="79D1E099" w14:textId="3762B2E5" w:rsidR="00455825" w:rsidRPr="006B32FF" w:rsidRDefault="00C642BB" w:rsidP="006B32FF">
      <w:pPr>
        <w:pStyle w:val="ListBullet"/>
        <w:numPr>
          <w:ilvl w:val="0"/>
          <w:numId w:val="14"/>
        </w:numPr>
        <w:spacing w:line="276" w:lineRule="auto"/>
        <w:rPr>
          <w:color w:val="auto"/>
        </w:rPr>
      </w:pPr>
      <w:r>
        <w:rPr>
          <w:color w:val="auto"/>
        </w:rPr>
        <w:t>Deployed using a Virtual Machine on Azure</w:t>
      </w:r>
      <w:r w:rsidR="00465793">
        <w:rPr>
          <w:color w:val="auto"/>
        </w:rPr>
        <w:t xml:space="preserve"> for presentation.</w:t>
      </w:r>
    </w:p>
    <w:p w14:paraId="39D15F42" w14:textId="75B93331" w:rsidR="00AF0FC2" w:rsidRDefault="006B32FF" w:rsidP="00AF0FC2">
      <w:pPr>
        <w:pStyle w:val="ListBullet"/>
        <w:numPr>
          <w:ilvl w:val="0"/>
          <w:numId w:val="0"/>
        </w:numPr>
        <w:spacing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HackCU 10</w:t>
      </w:r>
      <w:r w:rsidR="00B71B49">
        <w:rPr>
          <w:b/>
          <w:bCs/>
          <w:color w:val="auto"/>
        </w:rPr>
        <w:t xml:space="preserve"> Hackathon </w:t>
      </w:r>
      <w:r w:rsidR="00DA604F">
        <w:rPr>
          <w:b/>
          <w:bCs/>
          <w:color w:val="auto"/>
        </w:rPr>
        <w:t>(</w:t>
      </w:r>
      <w:hyperlink r:id="rId10" w:history="1">
        <w:r w:rsidR="00DA604F" w:rsidRPr="00E61326">
          <w:rPr>
            <w:rStyle w:val="Hyperlink"/>
            <w:i/>
            <w:iCs/>
            <w:color w:val="0070C0"/>
          </w:rPr>
          <w:t>Project</w:t>
        </w:r>
      </w:hyperlink>
      <w:r w:rsidR="00DA604F">
        <w:rPr>
          <w:b/>
          <w:bCs/>
          <w:color w:val="auto"/>
        </w:rPr>
        <w:t>)</w:t>
      </w:r>
      <w:r w:rsidR="00BE5B06">
        <w:rPr>
          <w:b/>
          <w:bCs/>
          <w:color w:val="auto"/>
        </w:rPr>
        <w:tab/>
      </w:r>
      <w:r w:rsidR="00E61326">
        <w:rPr>
          <w:b/>
          <w:bCs/>
          <w:color w:val="auto"/>
        </w:rPr>
        <w:t xml:space="preserve">                             </w:t>
      </w:r>
      <w:r w:rsidR="00BE5B06">
        <w:rPr>
          <w:b/>
          <w:bCs/>
          <w:color w:val="auto"/>
        </w:rPr>
        <w:tab/>
      </w:r>
      <w:r w:rsidR="00BE5B06">
        <w:rPr>
          <w:b/>
          <w:bCs/>
          <w:color w:val="auto"/>
        </w:rPr>
        <w:tab/>
      </w:r>
      <w:r w:rsidR="00C663F5">
        <w:rPr>
          <w:b/>
          <w:bCs/>
          <w:color w:val="auto"/>
        </w:rPr>
        <w:tab/>
        <w:t xml:space="preserve">  </w:t>
      </w:r>
      <w:r w:rsidR="00396A5D">
        <w:rPr>
          <w:b/>
          <w:bCs/>
          <w:color w:val="auto"/>
        </w:rPr>
        <w:tab/>
      </w:r>
      <w:r w:rsidR="00396A5D">
        <w:rPr>
          <w:b/>
          <w:bCs/>
          <w:color w:val="auto"/>
        </w:rPr>
        <w:tab/>
      </w:r>
      <w:r w:rsidR="00396A5D">
        <w:rPr>
          <w:b/>
          <w:bCs/>
          <w:color w:val="auto"/>
        </w:rPr>
        <w:tab/>
        <w:t xml:space="preserve">                 </w:t>
      </w:r>
      <w:r w:rsidR="00C663F5">
        <w:rPr>
          <w:b/>
          <w:bCs/>
          <w:color w:val="auto"/>
        </w:rPr>
        <w:t>MARCH 2024</w:t>
      </w:r>
    </w:p>
    <w:p w14:paraId="2F658376" w14:textId="460E2B61" w:rsidR="00AF0FC2" w:rsidRDefault="000722F0" w:rsidP="00AF0FC2">
      <w:pPr>
        <w:pStyle w:val="ListBullet"/>
        <w:numPr>
          <w:ilvl w:val="0"/>
          <w:numId w:val="14"/>
        </w:numPr>
        <w:spacing w:line="276" w:lineRule="auto"/>
        <w:rPr>
          <w:color w:val="auto"/>
        </w:rPr>
      </w:pPr>
      <w:r>
        <w:rPr>
          <w:color w:val="auto"/>
        </w:rPr>
        <w:t xml:space="preserve">Used a variety of web scraping, script injection, </w:t>
      </w:r>
      <w:r w:rsidR="000166C8">
        <w:rPr>
          <w:color w:val="auto"/>
        </w:rPr>
        <w:t>W</w:t>
      </w:r>
      <w:r w:rsidR="006737C4">
        <w:rPr>
          <w:color w:val="auto"/>
        </w:rPr>
        <w:t xml:space="preserve">ord2Vec, </w:t>
      </w:r>
      <w:r w:rsidR="00A22DF6">
        <w:rPr>
          <w:color w:val="auto"/>
        </w:rPr>
        <w:t xml:space="preserve">and Linear Algebra techniques to create an automatic puzzle solver chrome </w:t>
      </w:r>
      <w:r w:rsidR="00140F67">
        <w:rPr>
          <w:color w:val="auto"/>
        </w:rPr>
        <w:t>extension.</w:t>
      </w:r>
    </w:p>
    <w:p w14:paraId="122318F7" w14:textId="6A2DA1C2" w:rsidR="00140F67" w:rsidRPr="00AF0FC2" w:rsidRDefault="00140F67" w:rsidP="00AF0FC2">
      <w:pPr>
        <w:pStyle w:val="ListBullet"/>
        <w:numPr>
          <w:ilvl w:val="0"/>
          <w:numId w:val="14"/>
        </w:numPr>
        <w:spacing w:line="276" w:lineRule="auto"/>
        <w:rPr>
          <w:color w:val="auto"/>
        </w:rPr>
      </w:pPr>
      <w:r>
        <w:rPr>
          <w:color w:val="auto"/>
        </w:rPr>
        <w:t xml:space="preserve">Designed, analyzed and implemented a novel algorithm in order to </w:t>
      </w:r>
      <w:r w:rsidR="00052854">
        <w:rPr>
          <w:color w:val="auto"/>
        </w:rPr>
        <w:t>vectorize words and compute cosine similarity between two words in order to narrow search recursively (</w:t>
      </w:r>
      <w:hyperlink r:id="rId11" w:history="1">
        <w:r w:rsidR="00052854" w:rsidRPr="00BE5B06">
          <w:rPr>
            <w:rStyle w:val="Hyperlink"/>
            <w:color w:val="0070C0"/>
          </w:rPr>
          <w:t>see here</w:t>
        </w:r>
      </w:hyperlink>
      <w:r w:rsidR="00052854">
        <w:rPr>
          <w:color w:val="auto"/>
        </w:rPr>
        <w:t>).</w:t>
      </w:r>
    </w:p>
    <w:p w14:paraId="74DCC476" w14:textId="29547B82" w:rsidR="000C6472" w:rsidRPr="00F21FC7" w:rsidRDefault="00D27519" w:rsidP="00B75DF7">
      <w:pPr>
        <w:pStyle w:val="Heading1"/>
        <w:pBdr>
          <w:bottom w:val="single" w:sz="4" w:space="1" w:color="auto"/>
        </w:pBdr>
        <w:rPr>
          <w:color w:val="auto"/>
          <w:sz w:val="22"/>
          <w:szCs w:val="22"/>
        </w:rPr>
      </w:pPr>
      <w:r w:rsidRPr="00F21FC7">
        <w:rPr>
          <w:color w:val="auto"/>
          <w:sz w:val="22"/>
          <w:szCs w:val="22"/>
        </w:rPr>
        <w:t>Skills and Strengths</w:t>
      </w:r>
    </w:p>
    <w:p w14:paraId="340A7C72" w14:textId="4ECEDC1B" w:rsidR="006E3A47" w:rsidRPr="006E3A47" w:rsidRDefault="00B75DF7" w:rsidP="002C1C3D">
      <w:pPr>
        <w:pStyle w:val="ListBullet"/>
        <w:numPr>
          <w:ilvl w:val="0"/>
          <w:numId w:val="4"/>
        </w:numPr>
        <w:spacing w:line="276" w:lineRule="auto"/>
        <w:rPr>
          <w:b/>
          <w:bCs/>
          <w:color w:val="auto"/>
        </w:rPr>
      </w:pPr>
      <w:r w:rsidRPr="006E3A47">
        <w:rPr>
          <w:b/>
          <w:bCs/>
          <w:color w:val="auto"/>
        </w:rPr>
        <w:t>Computer:</w:t>
      </w:r>
      <w:r w:rsidR="00121A50" w:rsidRPr="006E3A47">
        <w:rPr>
          <w:b/>
          <w:bCs/>
          <w:color w:val="auto"/>
        </w:rPr>
        <w:t xml:space="preserve"> </w:t>
      </w:r>
      <w:r w:rsidR="000065F7">
        <w:rPr>
          <w:color w:val="auto"/>
        </w:rPr>
        <w:t xml:space="preserve">C++/C, HTML/CSS, </w:t>
      </w:r>
      <w:r w:rsidR="00D54C77">
        <w:rPr>
          <w:color w:val="auto"/>
        </w:rPr>
        <w:t xml:space="preserve">Python, </w:t>
      </w:r>
      <w:r w:rsidR="000065F7">
        <w:rPr>
          <w:color w:val="auto"/>
        </w:rPr>
        <w:t xml:space="preserve">Node.js, </w:t>
      </w:r>
      <w:r w:rsidR="00FD78FA">
        <w:rPr>
          <w:color w:val="auto"/>
        </w:rPr>
        <w:t>REST</w:t>
      </w:r>
      <w:r w:rsidR="006A36D8">
        <w:rPr>
          <w:color w:val="auto"/>
        </w:rPr>
        <w:t xml:space="preserve"> APIs, </w:t>
      </w:r>
      <w:r w:rsidR="00CA2999">
        <w:rPr>
          <w:color w:val="auto"/>
        </w:rPr>
        <w:t xml:space="preserve">GitHub, </w:t>
      </w:r>
      <w:r w:rsidR="00922153">
        <w:rPr>
          <w:color w:val="auto"/>
        </w:rPr>
        <w:t>GDB, AT&amp;T Assembly</w:t>
      </w:r>
      <w:r w:rsidR="00F55E74">
        <w:rPr>
          <w:color w:val="auto"/>
        </w:rPr>
        <w:t xml:space="preserve">, PostgreSQL, </w:t>
      </w:r>
      <w:r w:rsidR="006144B7">
        <w:rPr>
          <w:color w:val="auto"/>
        </w:rPr>
        <w:t xml:space="preserve">Docker, </w:t>
      </w:r>
      <w:r w:rsidR="00F55E74">
        <w:rPr>
          <w:color w:val="auto"/>
        </w:rPr>
        <w:t>Agile</w:t>
      </w:r>
      <w:r w:rsidR="002366F2">
        <w:rPr>
          <w:color w:val="auto"/>
        </w:rPr>
        <w:t>.</w:t>
      </w:r>
    </w:p>
    <w:p w14:paraId="5C112318" w14:textId="21D3A0DC" w:rsidR="00984C3C" w:rsidRPr="006E3A47" w:rsidRDefault="003C4E8C" w:rsidP="002C1C3D">
      <w:pPr>
        <w:pStyle w:val="ListBullet"/>
        <w:numPr>
          <w:ilvl w:val="0"/>
          <w:numId w:val="4"/>
        </w:numPr>
        <w:spacing w:line="276" w:lineRule="auto"/>
        <w:rPr>
          <w:b/>
          <w:bCs/>
          <w:color w:val="auto"/>
        </w:rPr>
      </w:pPr>
      <w:r>
        <w:rPr>
          <w:b/>
          <w:bCs/>
          <w:color w:val="auto"/>
        </w:rPr>
        <w:t xml:space="preserve">Courses: </w:t>
      </w:r>
      <w:r w:rsidR="00FD78FA">
        <w:rPr>
          <w:color w:val="auto"/>
        </w:rPr>
        <w:t>Software Development, Computer Systems, Data Structures, Algorithms</w:t>
      </w:r>
      <w:r w:rsidR="00D939BC">
        <w:rPr>
          <w:color w:val="auto"/>
        </w:rPr>
        <w:t>, Data Science</w:t>
      </w:r>
      <w:r w:rsidR="006834E7">
        <w:rPr>
          <w:color w:val="auto"/>
        </w:rPr>
        <w:t>, AI</w:t>
      </w:r>
      <w:r w:rsidR="002366F2">
        <w:rPr>
          <w:color w:val="auto"/>
        </w:rPr>
        <w:t>.</w:t>
      </w:r>
    </w:p>
    <w:p w14:paraId="3BDCE268" w14:textId="3177951B" w:rsidR="002B430D" w:rsidRPr="004A5EA3" w:rsidRDefault="00D83CFC" w:rsidP="004A5EA3">
      <w:pPr>
        <w:pStyle w:val="ListBullet"/>
        <w:numPr>
          <w:ilvl w:val="0"/>
          <w:numId w:val="4"/>
        </w:numPr>
        <w:spacing w:line="276" w:lineRule="auto"/>
        <w:rPr>
          <w:b/>
          <w:bCs/>
          <w:color w:val="auto"/>
        </w:rPr>
      </w:pPr>
      <w:r w:rsidRPr="00F21FC7">
        <w:rPr>
          <w:b/>
          <w:bCs/>
          <w:color w:val="auto"/>
        </w:rPr>
        <w:t>Soft Skills:</w:t>
      </w:r>
      <w:r w:rsidRPr="00F21FC7">
        <w:rPr>
          <w:color w:val="auto"/>
        </w:rPr>
        <w:t xml:space="preserve"> </w:t>
      </w:r>
      <w:bookmarkEnd w:id="0"/>
      <w:r w:rsidR="00F14301">
        <w:rPr>
          <w:color w:val="auto"/>
        </w:rPr>
        <w:t xml:space="preserve">Leadership, group collaboration, public speaking, </w:t>
      </w:r>
      <w:r w:rsidR="00DA0634">
        <w:rPr>
          <w:color w:val="auto"/>
        </w:rPr>
        <w:t>facilitating conversations, active listening, coachability.</w:t>
      </w:r>
    </w:p>
    <w:sectPr w:rsidR="002B430D" w:rsidRPr="004A5EA3" w:rsidSect="00C1435F"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24714" w14:textId="77777777" w:rsidR="00C1435F" w:rsidRDefault="00C1435F">
      <w:pPr>
        <w:spacing w:after="0"/>
      </w:pPr>
      <w:r>
        <w:separator/>
      </w:r>
    </w:p>
  </w:endnote>
  <w:endnote w:type="continuationSeparator" w:id="0">
    <w:p w14:paraId="0CCCFF82" w14:textId="77777777" w:rsidR="00C1435F" w:rsidRDefault="00C14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35513" w14:textId="77777777" w:rsidR="001D170B" w:rsidRDefault="001D170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54F2" w14:textId="77777777" w:rsidR="00C1435F" w:rsidRDefault="00C1435F">
      <w:pPr>
        <w:spacing w:after="0"/>
      </w:pPr>
      <w:r>
        <w:separator/>
      </w:r>
    </w:p>
  </w:footnote>
  <w:footnote w:type="continuationSeparator" w:id="0">
    <w:p w14:paraId="06E1685E" w14:textId="77777777" w:rsidR="00C1435F" w:rsidRDefault="00C143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20FD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163EA3E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5E51AD4"/>
    <w:multiLevelType w:val="hybridMultilevel"/>
    <w:tmpl w:val="FB2A466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1D050446"/>
    <w:multiLevelType w:val="hybridMultilevel"/>
    <w:tmpl w:val="423C6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B0B19"/>
    <w:multiLevelType w:val="hybridMultilevel"/>
    <w:tmpl w:val="EA54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F4BCD"/>
    <w:multiLevelType w:val="hybridMultilevel"/>
    <w:tmpl w:val="8466B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E1953"/>
    <w:multiLevelType w:val="hybridMultilevel"/>
    <w:tmpl w:val="28D00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3858E4"/>
    <w:multiLevelType w:val="hybridMultilevel"/>
    <w:tmpl w:val="BEF2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97D85"/>
    <w:multiLevelType w:val="hybridMultilevel"/>
    <w:tmpl w:val="5EF8D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B25F63"/>
    <w:multiLevelType w:val="hybridMultilevel"/>
    <w:tmpl w:val="B944EC80"/>
    <w:lvl w:ilvl="0" w:tplc="B5841A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94B59"/>
    <w:multiLevelType w:val="hybridMultilevel"/>
    <w:tmpl w:val="0AFA8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0C3B68"/>
    <w:multiLevelType w:val="hybridMultilevel"/>
    <w:tmpl w:val="DFB25444"/>
    <w:lvl w:ilvl="0" w:tplc="1A7663BE">
      <w:numFmt w:val="bullet"/>
      <w:lvlText w:val=""/>
      <w:lvlJc w:val="left"/>
      <w:pPr>
        <w:ind w:left="5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3" w15:restartNumberingAfterBreak="0">
    <w:nsid w:val="77DC01AE"/>
    <w:multiLevelType w:val="hybridMultilevel"/>
    <w:tmpl w:val="2F32FBB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7D9768D8"/>
    <w:multiLevelType w:val="hybridMultilevel"/>
    <w:tmpl w:val="3F6220BE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585339620">
    <w:abstractNumId w:val="1"/>
  </w:num>
  <w:num w:numId="2" w16cid:durableId="2007433952">
    <w:abstractNumId w:val="12"/>
  </w:num>
  <w:num w:numId="3" w16cid:durableId="1975016694">
    <w:abstractNumId w:val="10"/>
  </w:num>
  <w:num w:numId="4" w16cid:durableId="702049722">
    <w:abstractNumId w:val="14"/>
  </w:num>
  <w:num w:numId="5" w16cid:durableId="822695945">
    <w:abstractNumId w:val="3"/>
  </w:num>
  <w:num w:numId="6" w16cid:durableId="1954091935">
    <w:abstractNumId w:val="2"/>
  </w:num>
  <w:num w:numId="7" w16cid:durableId="2318700">
    <w:abstractNumId w:val="5"/>
  </w:num>
  <w:num w:numId="8" w16cid:durableId="174271562">
    <w:abstractNumId w:val="8"/>
  </w:num>
  <w:num w:numId="9" w16cid:durableId="1588735687">
    <w:abstractNumId w:val="13"/>
  </w:num>
  <w:num w:numId="10" w16cid:durableId="1409424880">
    <w:abstractNumId w:val="7"/>
  </w:num>
  <w:num w:numId="11" w16cid:durableId="22557117">
    <w:abstractNumId w:val="0"/>
  </w:num>
  <w:num w:numId="12" w16cid:durableId="525291672">
    <w:abstractNumId w:val="4"/>
  </w:num>
  <w:num w:numId="13" w16cid:durableId="867331679">
    <w:abstractNumId w:val="6"/>
  </w:num>
  <w:num w:numId="14" w16cid:durableId="769087397">
    <w:abstractNumId w:val="11"/>
  </w:num>
  <w:num w:numId="15" w16cid:durableId="1230580637">
    <w:abstractNumId w:val="9"/>
  </w:num>
  <w:num w:numId="16" w16cid:durableId="18417930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1A2"/>
    <w:rsid w:val="00001C2B"/>
    <w:rsid w:val="000032DB"/>
    <w:rsid w:val="000065F7"/>
    <w:rsid w:val="00006A9A"/>
    <w:rsid w:val="0001460C"/>
    <w:rsid w:val="000166C8"/>
    <w:rsid w:val="000264A5"/>
    <w:rsid w:val="0003493E"/>
    <w:rsid w:val="000375E8"/>
    <w:rsid w:val="00040E59"/>
    <w:rsid w:val="00042BFD"/>
    <w:rsid w:val="000439D8"/>
    <w:rsid w:val="000459C2"/>
    <w:rsid w:val="00052854"/>
    <w:rsid w:val="00053E2D"/>
    <w:rsid w:val="00063C02"/>
    <w:rsid w:val="00071C7A"/>
    <w:rsid w:val="000722F0"/>
    <w:rsid w:val="00074E4E"/>
    <w:rsid w:val="000758D0"/>
    <w:rsid w:val="000936BA"/>
    <w:rsid w:val="00097C10"/>
    <w:rsid w:val="000A2D76"/>
    <w:rsid w:val="000A2FB3"/>
    <w:rsid w:val="000A3E23"/>
    <w:rsid w:val="000A4F59"/>
    <w:rsid w:val="000B7725"/>
    <w:rsid w:val="000C234D"/>
    <w:rsid w:val="000C3EC9"/>
    <w:rsid w:val="000C6220"/>
    <w:rsid w:val="000C6472"/>
    <w:rsid w:val="000D2570"/>
    <w:rsid w:val="000D5213"/>
    <w:rsid w:val="000E4AD2"/>
    <w:rsid w:val="000F1DA9"/>
    <w:rsid w:val="000F2C01"/>
    <w:rsid w:val="000F3C3B"/>
    <w:rsid w:val="000F5B54"/>
    <w:rsid w:val="00101F28"/>
    <w:rsid w:val="001053ED"/>
    <w:rsid w:val="00106046"/>
    <w:rsid w:val="00106E2C"/>
    <w:rsid w:val="00111D1F"/>
    <w:rsid w:val="00114D77"/>
    <w:rsid w:val="00121A50"/>
    <w:rsid w:val="00135AEB"/>
    <w:rsid w:val="00135F8F"/>
    <w:rsid w:val="00140F67"/>
    <w:rsid w:val="00141A4C"/>
    <w:rsid w:val="001425B5"/>
    <w:rsid w:val="00153956"/>
    <w:rsid w:val="0015676E"/>
    <w:rsid w:val="001600E0"/>
    <w:rsid w:val="001611B4"/>
    <w:rsid w:val="00167001"/>
    <w:rsid w:val="00171200"/>
    <w:rsid w:val="00176F0E"/>
    <w:rsid w:val="00177198"/>
    <w:rsid w:val="00177CA8"/>
    <w:rsid w:val="00180665"/>
    <w:rsid w:val="00193188"/>
    <w:rsid w:val="00193B94"/>
    <w:rsid w:val="0019783A"/>
    <w:rsid w:val="001A0EEC"/>
    <w:rsid w:val="001A1114"/>
    <w:rsid w:val="001B29CF"/>
    <w:rsid w:val="001B3ED7"/>
    <w:rsid w:val="001C25FA"/>
    <w:rsid w:val="001C516F"/>
    <w:rsid w:val="001C7614"/>
    <w:rsid w:val="001C78D1"/>
    <w:rsid w:val="001D0884"/>
    <w:rsid w:val="001D170B"/>
    <w:rsid w:val="001D1EE0"/>
    <w:rsid w:val="001D3C8A"/>
    <w:rsid w:val="001E2999"/>
    <w:rsid w:val="001E60A7"/>
    <w:rsid w:val="001F0639"/>
    <w:rsid w:val="001F172A"/>
    <w:rsid w:val="001F4343"/>
    <w:rsid w:val="001F639A"/>
    <w:rsid w:val="00201DDC"/>
    <w:rsid w:val="00210EA9"/>
    <w:rsid w:val="002142FA"/>
    <w:rsid w:val="00214FB1"/>
    <w:rsid w:val="002203E3"/>
    <w:rsid w:val="002247A6"/>
    <w:rsid w:val="002261C9"/>
    <w:rsid w:val="00226E99"/>
    <w:rsid w:val="00231445"/>
    <w:rsid w:val="00231CD1"/>
    <w:rsid w:val="00232354"/>
    <w:rsid w:val="00233321"/>
    <w:rsid w:val="002366F2"/>
    <w:rsid w:val="002423DA"/>
    <w:rsid w:val="00250330"/>
    <w:rsid w:val="00254886"/>
    <w:rsid w:val="0025595F"/>
    <w:rsid w:val="00256367"/>
    <w:rsid w:val="00260DB0"/>
    <w:rsid w:val="0027326C"/>
    <w:rsid w:val="0028220F"/>
    <w:rsid w:val="00284D30"/>
    <w:rsid w:val="00285C82"/>
    <w:rsid w:val="002877D0"/>
    <w:rsid w:val="00297B4D"/>
    <w:rsid w:val="002B038A"/>
    <w:rsid w:val="002B0685"/>
    <w:rsid w:val="002B3D34"/>
    <w:rsid w:val="002B430D"/>
    <w:rsid w:val="002C107A"/>
    <w:rsid w:val="002C1139"/>
    <w:rsid w:val="002C1C3D"/>
    <w:rsid w:val="002C355B"/>
    <w:rsid w:val="002E0A9D"/>
    <w:rsid w:val="002E663D"/>
    <w:rsid w:val="002E66DE"/>
    <w:rsid w:val="002E754B"/>
    <w:rsid w:val="002F059B"/>
    <w:rsid w:val="002F1197"/>
    <w:rsid w:val="002F2E57"/>
    <w:rsid w:val="002F62E6"/>
    <w:rsid w:val="002F6BE6"/>
    <w:rsid w:val="002F71C5"/>
    <w:rsid w:val="00301F79"/>
    <w:rsid w:val="00303C97"/>
    <w:rsid w:val="003040A8"/>
    <w:rsid w:val="00304E4B"/>
    <w:rsid w:val="00310DF9"/>
    <w:rsid w:val="0031329A"/>
    <w:rsid w:val="00324E8D"/>
    <w:rsid w:val="00326DC7"/>
    <w:rsid w:val="00331140"/>
    <w:rsid w:val="003462BF"/>
    <w:rsid w:val="003476BE"/>
    <w:rsid w:val="00350A2C"/>
    <w:rsid w:val="00351BB6"/>
    <w:rsid w:val="0035651B"/>
    <w:rsid w:val="00356C14"/>
    <w:rsid w:val="00366E43"/>
    <w:rsid w:val="0037162E"/>
    <w:rsid w:val="00371B11"/>
    <w:rsid w:val="00372C92"/>
    <w:rsid w:val="00375149"/>
    <w:rsid w:val="003800C7"/>
    <w:rsid w:val="00381885"/>
    <w:rsid w:val="00396A5D"/>
    <w:rsid w:val="003A6D9B"/>
    <w:rsid w:val="003B056F"/>
    <w:rsid w:val="003B06FF"/>
    <w:rsid w:val="003B7AA0"/>
    <w:rsid w:val="003C0BA5"/>
    <w:rsid w:val="003C1CE3"/>
    <w:rsid w:val="003C4E8C"/>
    <w:rsid w:val="003D04B3"/>
    <w:rsid w:val="003D3539"/>
    <w:rsid w:val="003D38BD"/>
    <w:rsid w:val="003E29AF"/>
    <w:rsid w:val="0040223B"/>
    <w:rsid w:val="0041559D"/>
    <w:rsid w:val="00420DA8"/>
    <w:rsid w:val="00425BCC"/>
    <w:rsid w:val="00426054"/>
    <w:rsid w:val="00431803"/>
    <w:rsid w:val="004326F3"/>
    <w:rsid w:val="00432CB6"/>
    <w:rsid w:val="004348AF"/>
    <w:rsid w:val="00435514"/>
    <w:rsid w:val="0044127B"/>
    <w:rsid w:val="00441A64"/>
    <w:rsid w:val="004536A5"/>
    <w:rsid w:val="00455825"/>
    <w:rsid w:val="00465793"/>
    <w:rsid w:val="00466D62"/>
    <w:rsid w:val="0047054E"/>
    <w:rsid w:val="004712F9"/>
    <w:rsid w:val="0047225A"/>
    <w:rsid w:val="0047333D"/>
    <w:rsid w:val="004843D1"/>
    <w:rsid w:val="00490935"/>
    <w:rsid w:val="004A1279"/>
    <w:rsid w:val="004A1F06"/>
    <w:rsid w:val="004A5EA3"/>
    <w:rsid w:val="004B1AF3"/>
    <w:rsid w:val="004B1C88"/>
    <w:rsid w:val="004B5B14"/>
    <w:rsid w:val="004C0006"/>
    <w:rsid w:val="004D3E48"/>
    <w:rsid w:val="004D559A"/>
    <w:rsid w:val="004D55E1"/>
    <w:rsid w:val="004D7515"/>
    <w:rsid w:val="004E142F"/>
    <w:rsid w:val="004E644A"/>
    <w:rsid w:val="004F4130"/>
    <w:rsid w:val="004F6613"/>
    <w:rsid w:val="005003F6"/>
    <w:rsid w:val="00501F44"/>
    <w:rsid w:val="00504372"/>
    <w:rsid w:val="00511894"/>
    <w:rsid w:val="00513BC0"/>
    <w:rsid w:val="00522C48"/>
    <w:rsid w:val="00523FA5"/>
    <w:rsid w:val="00524BE5"/>
    <w:rsid w:val="005260A3"/>
    <w:rsid w:val="00534CF2"/>
    <w:rsid w:val="005503A9"/>
    <w:rsid w:val="00555E44"/>
    <w:rsid w:val="0056603A"/>
    <w:rsid w:val="005737BF"/>
    <w:rsid w:val="00575B4C"/>
    <w:rsid w:val="00577086"/>
    <w:rsid w:val="00581D8E"/>
    <w:rsid w:val="0058657A"/>
    <w:rsid w:val="0058782E"/>
    <w:rsid w:val="00594DEE"/>
    <w:rsid w:val="005A1F7F"/>
    <w:rsid w:val="005A331E"/>
    <w:rsid w:val="005B6E51"/>
    <w:rsid w:val="005C5027"/>
    <w:rsid w:val="005C63E1"/>
    <w:rsid w:val="005D21EE"/>
    <w:rsid w:val="005D248E"/>
    <w:rsid w:val="005D5312"/>
    <w:rsid w:val="005D6099"/>
    <w:rsid w:val="005E1996"/>
    <w:rsid w:val="005E781C"/>
    <w:rsid w:val="005F12E5"/>
    <w:rsid w:val="00606145"/>
    <w:rsid w:val="006144B7"/>
    <w:rsid w:val="00617B26"/>
    <w:rsid w:val="006240FD"/>
    <w:rsid w:val="00625CEF"/>
    <w:rsid w:val="006270A9"/>
    <w:rsid w:val="00630D40"/>
    <w:rsid w:val="00634683"/>
    <w:rsid w:val="006364C5"/>
    <w:rsid w:val="00645525"/>
    <w:rsid w:val="00646135"/>
    <w:rsid w:val="00646C78"/>
    <w:rsid w:val="00656F54"/>
    <w:rsid w:val="006624E2"/>
    <w:rsid w:val="0066506F"/>
    <w:rsid w:val="0067372D"/>
    <w:rsid w:val="006737C4"/>
    <w:rsid w:val="006739AE"/>
    <w:rsid w:val="00675956"/>
    <w:rsid w:val="006777F4"/>
    <w:rsid w:val="006804C3"/>
    <w:rsid w:val="00681034"/>
    <w:rsid w:val="006834E7"/>
    <w:rsid w:val="00692A7D"/>
    <w:rsid w:val="00694C9C"/>
    <w:rsid w:val="006977E0"/>
    <w:rsid w:val="006A18AD"/>
    <w:rsid w:val="006A200E"/>
    <w:rsid w:val="006A36D8"/>
    <w:rsid w:val="006A4DE4"/>
    <w:rsid w:val="006A786A"/>
    <w:rsid w:val="006B32FF"/>
    <w:rsid w:val="006B78FE"/>
    <w:rsid w:val="006B7C80"/>
    <w:rsid w:val="006C738E"/>
    <w:rsid w:val="006D0FA1"/>
    <w:rsid w:val="006D1D05"/>
    <w:rsid w:val="006D2A98"/>
    <w:rsid w:val="006D2EE7"/>
    <w:rsid w:val="006E02E6"/>
    <w:rsid w:val="006E0A66"/>
    <w:rsid w:val="006E2952"/>
    <w:rsid w:val="006E3A47"/>
    <w:rsid w:val="006E43C0"/>
    <w:rsid w:val="006E5F22"/>
    <w:rsid w:val="006F0940"/>
    <w:rsid w:val="006F6D3D"/>
    <w:rsid w:val="0070610A"/>
    <w:rsid w:val="00711DBF"/>
    <w:rsid w:val="0071349D"/>
    <w:rsid w:val="007135B1"/>
    <w:rsid w:val="00714AD1"/>
    <w:rsid w:val="00721A11"/>
    <w:rsid w:val="00727B7E"/>
    <w:rsid w:val="007339A6"/>
    <w:rsid w:val="007429EA"/>
    <w:rsid w:val="00742EF2"/>
    <w:rsid w:val="007430BE"/>
    <w:rsid w:val="00743C62"/>
    <w:rsid w:val="007464B8"/>
    <w:rsid w:val="00746ECA"/>
    <w:rsid w:val="00747C31"/>
    <w:rsid w:val="00762C9C"/>
    <w:rsid w:val="00771B67"/>
    <w:rsid w:val="007742E2"/>
    <w:rsid w:val="00774686"/>
    <w:rsid w:val="007764FA"/>
    <w:rsid w:val="007768E9"/>
    <w:rsid w:val="00780573"/>
    <w:rsid w:val="0078350B"/>
    <w:rsid w:val="00794C83"/>
    <w:rsid w:val="007A0D1C"/>
    <w:rsid w:val="007A0FE6"/>
    <w:rsid w:val="007A1E62"/>
    <w:rsid w:val="007B3104"/>
    <w:rsid w:val="007B5BDF"/>
    <w:rsid w:val="007C5C44"/>
    <w:rsid w:val="007D22FC"/>
    <w:rsid w:val="007D4A66"/>
    <w:rsid w:val="007D5509"/>
    <w:rsid w:val="007D552F"/>
    <w:rsid w:val="007E11AC"/>
    <w:rsid w:val="007E18AD"/>
    <w:rsid w:val="007E22A0"/>
    <w:rsid w:val="007E5122"/>
    <w:rsid w:val="007E7145"/>
    <w:rsid w:val="008006C2"/>
    <w:rsid w:val="00804C80"/>
    <w:rsid w:val="0080557C"/>
    <w:rsid w:val="008071A2"/>
    <w:rsid w:val="00811639"/>
    <w:rsid w:val="00816216"/>
    <w:rsid w:val="008162FC"/>
    <w:rsid w:val="008339C5"/>
    <w:rsid w:val="00834A2E"/>
    <w:rsid w:val="00852E5B"/>
    <w:rsid w:val="00855C03"/>
    <w:rsid w:val="008623CF"/>
    <w:rsid w:val="0086443D"/>
    <w:rsid w:val="00870457"/>
    <w:rsid w:val="00875881"/>
    <w:rsid w:val="0087734B"/>
    <w:rsid w:val="008835CF"/>
    <w:rsid w:val="008842BB"/>
    <w:rsid w:val="00885244"/>
    <w:rsid w:val="0089058E"/>
    <w:rsid w:val="008A41F5"/>
    <w:rsid w:val="008B5231"/>
    <w:rsid w:val="008B6A00"/>
    <w:rsid w:val="008C06E0"/>
    <w:rsid w:val="008C07ED"/>
    <w:rsid w:val="008C226C"/>
    <w:rsid w:val="008D1A4D"/>
    <w:rsid w:val="008D1BDD"/>
    <w:rsid w:val="008D2E28"/>
    <w:rsid w:val="008D3B24"/>
    <w:rsid w:val="008E7D84"/>
    <w:rsid w:val="008F1CEF"/>
    <w:rsid w:val="008F21BF"/>
    <w:rsid w:val="008F3751"/>
    <w:rsid w:val="008F430D"/>
    <w:rsid w:val="00906CC7"/>
    <w:rsid w:val="00912223"/>
    <w:rsid w:val="0091334E"/>
    <w:rsid w:val="00916943"/>
    <w:rsid w:val="009173AD"/>
    <w:rsid w:val="00922153"/>
    <w:rsid w:val="00925EDE"/>
    <w:rsid w:val="00927E7D"/>
    <w:rsid w:val="00930ACF"/>
    <w:rsid w:val="00945B87"/>
    <w:rsid w:val="0094702B"/>
    <w:rsid w:val="009502AD"/>
    <w:rsid w:val="0095295F"/>
    <w:rsid w:val="0095381F"/>
    <w:rsid w:val="00957A67"/>
    <w:rsid w:val="009603C9"/>
    <w:rsid w:val="00963804"/>
    <w:rsid w:val="00964B3A"/>
    <w:rsid w:val="00964C9F"/>
    <w:rsid w:val="00967EE4"/>
    <w:rsid w:val="0097176F"/>
    <w:rsid w:val="00972928"/>
    <w:rsid w:val="00975F07"/>
    <w:rsid w:val="0098040C"/>
    <w:rsid w:val="00984A35"/>
    <w:rsid w:val="00984C3C"/>
    <w:rsid w:val="00987B24"/>
    <w:rsid w:val="009968C1"/>
    <w:rsid w:val="009A0A28"/>
    <w:rsid w:val="009A3E04"/>
    <w:rsid w:val="009C0EDB"/>
    <w:rsid w:val="009C5594"/>
    <w:rsid w:val="009D12E6"/>
    <w:rsid w:val="009D5933"/>
    <w:rsid w:val="009E1797"/>
    <w:rsid w:val="009E2FE0"/>
    <w:rsid w:val="009E4DDE"/>
    <w:rsid w:val="009F1697"/>
    <w:rsid w:val="009F33CB"/>
    <w:rsid w:val="00A0250D"/>
    <w:rsid w:val="00A13AA9"/>
    <w:rsid w:val="00A16487"/>
    <w:rsid w:val="00A169FB"/>
    <w:rsid w:val="00A21D2C"/>
    <w:rsid w:val="00A22DF6"/>
    <w:rsid w:val="00A33971"/>
    <w:rsid w:val="00A410BB"/>
    <w:rsid w:val="00A41471"/>
    <w:rsid w:val="00A54347"/>
    <w:rsid w:val="00A61CAB"/>
    <w:rsid w:val="00A62161"/>
    <w:rsid w:val="00A663A3"/>
    <w:rsid w:val="00A76075"/>
    <w:rsid w:val="00A879A6"/>
    <w:rsid w:val="00A92005"/>
    <w:rsid w:val="00A92DBD"/>
    <w:rsid w:val="00A94144"/>
    <w:rsid w:val="00A95B87"/>
    <w:rsid w:val="00A9658E"/>
    <w:rsid w:val="00A96CA2"/>
    <w:rsid w:val="00A97D9B"/>
    <w:rsid w:val="00AA268D"/>
    <w:rsid w:val="00AA3B1B"/>
    <w:rsid w:val="00AA63FD"/>
    <w:rsid w:val="00AA6D22"/>
    <w:rsid w:val="00AA6F92"/>
    <w:rsid w:val="00AB16F3"/>
    <w:rsid w:val="00AB3342"/>
    <w:rsid w:val="00AC07EB"/>
    <w:rsid w:val="00AD51C0"/>
    <w:rsid w:val="00AD5E8F"/>
    <w:rsid w:val="00AE20BD"/>
    <w:rsid w:val="00AE6A02"/>
    <w:rsid w:val="00AF0FC2"/>
    <w:rsid w:val="00AF598B"/>
    <w:rsid w:val="00B0076B"/>
    <w:rsid w:val="00B058B1"/>
    <w:rsid w:val="00B07BCD"/>
    <w:rsid w:val="00B231D1"/>
    <w:rsid w:val="00B2716E"/>
    <w:rsid w:val="00B409B6"/>
    <w:rsid w:val="00B44403"/>
    <w:rsid w:val="00B53DD8"/>
    <w:rsid w:val="00B54B9E"/>
    <w:rsid w:val="00B54F3C"/>
    <w:rsid w:val="00B71B49"/>
    <w:rsid w:val="00B72CA5"/>
    <w:rsid w:val="00B75DF7"/>
    <w:rsid w:val="00B84CC2"/>
    <w:rsid w:val="00B92481"/>
    <w:rsid w:val="00BA0109"/>
    <w:rsid w:val="00BA6A8E"/>
    <w:rsid w:val="00BA7AC4"/>
    <w:rsid w:val="00BB3B29"/>
    <w:rsid w:val="00BB7019"/>
    <w:rsid w:val="00BC0FAD"/>
    <w:rsid w:val="00BC4B31"/>
    <w:rsid w:val="00BD141D"/>
    <w:rsid w:val="00BD216A"/>
    <w:rsid w:val="00BD6CFC"/>
    <w:rsid w:val="00BD768D"/>
    <w:rsid w:val="00BE5B06"/>
    <w:rsid w:val="00BE69C8"/>
    <w:rsid w:val="00BE7C2F"/>
    <w:rsid w:val="00C023D3"/>
    <w:rsid w:val="00C04123"/>
    <w:rsid w:val="00C06224"/>
    <w:rsid w:val="00C06692"/>
    <w:rsid w:val="00C119F2"/>
    <w:rsid w:val="00C1326D"/>
    <w:rsid w:val="00C13D2E"/>
    <w:rsid w:val="00C1435F"/>
    <w:rsid w:val="00C1523B"/>
    <w:rsid w:val="00C164DD"/>
    <w:rsid w:val="00C20EBF"/>
    <w:rsid w:val="00C227A6"/>
    <w:rsid w:val="00C23BE3"/>
    <w:rsid w:val="00C26897"/>
    <w:rsid w:val="00C26B2B"/>
    <w:rsid w:val="00C311FD"/>
    <w:rsid w:val="00C35F00"/>
    <w:rsid w:val="00C36A64"/>
    <w:rsid w:val="00C37ACF"/>
    <w:rsid w:val="00C40A4B"/>
    <w:rsid w:val="00C45A07"/>
    <w:rsid w:val="00C45D20"/>
    <w:rsid w:val="00C47107"/>
    <w:rsid w:val="00C60235"/>
    <w:rsid w:val="00C61F8E"/>
    <w:rsid w:val="00C6234B"/>
    <w:rsid w:val="00C642BB"/>
    <w:rsid w:val="00C64648"/>
    <w:rsid w:val="00C663F5"/>
    <w:rsid w:val="00C676BA"/>
    <w:rsid w:val="00C77C43"/>
    <w:rsid w:val="00C8502F"/>
    <w:rsid w:val="00C909FE"/>
    <w:rsid w:val="00C92057"/>
    <w:rsid w:val="00C96002"/>
    <w:rsid w:val="00CA164A"/>
    <w:rsid w:val="00CA1F7B"/>
    <w:rsid w:val="00CA2291"/>
    <w:rsid w:val="00CA2999"/>
    <w:rsid w:val="00CA3CBD"/>
    <w:rsid w:val="00CB0DCD"/>
    <w:rsid w:val="00CB124E"/>
    <w:rsid w:val="00CB19AC"/>
    <w:rsid w:val="00CB55A9"/>
    <w:rsid w:val="00CB6287"/>
    <w:rsid w:val="00CC227A"/>
    <w:rsid w:val="00CD31A0"/>
    <w:rsid w:val="00CE13BD"/>
    <w:rsid w:val="00CE52FE"/>
    <w:rsid w:val="00CF1810"/>
    <w:rsid w:val="00CF4CBE"/>
    <w:rsid w:val="00CF7B84"/>
    <w:rsid w:val="00D02BEA"/>
    <w:rsid w:val="00D03C67"/>
    <w:rsid w:val="00D05D02"/>
    <w:rsid w:val="00D076FF"/>
    <w:rsid w:val="00D1034A"/>
    <w:rsid w:val="00D13830"/>
    <w:rsid w:val="00D17E49"/>
    <w:rsid w:val="00D238EB"/>
    <w:rsid w:val="00D24AD0"/>
    <w:rsid w:val="00D24BF0"/>
    <w:rsid w:val="00D27519"/>
    <w:rsid w:val="00D279D0"/>
    <w:rsid w:val="00D347B5"/>
    <w:rsid w:val="00D35715"/>
    <w:rsid w:val="00D44BF0"/>
    <w:rsid w:val="00D457B8"/>
    <w:rsid w:val="00D45B8E"/>
    <w:rsid w:val="00D50ADD"/>
    <w:rsid w:val="00D52EBA"/>
    <w:rsid w:val="00D53E7D"/>
    <w:rsid w:val="00D54C77"/>
    <w:rsid w:val="00D619C8"/>
    <w:rsid w:val="00D66914"/>
    <w:rsid w:val="00D66E8D"/>
    <w:rsid w:val="00D71E92"/>
    <w:rsid w:val="00D749D1"/>
    <w:rsid w:val="00D83CFC"/>
    <w:rsid w:val="00D87728"/>
    <w:rsid w:val="00D939BC"/>
    <w:rsid w:val="00D96E3C"/>
    <w:rsid w:val="00DA0634"/>
    <w:rsid w:val="00DA4B03"/>
    <w:rsid w:val="00DA604F"/>
    <w:rsid w:val="00DB0DE5"/>
    <w:rsid w:val="00DB40DE"/>
    <w:rsid w:val="00DB4BAD"/>
    <w:rsid w:val="00DE43AC"/>
    <w:rsid w:val="00DF6C64"/>
    <w:rsid w:val="00DF717A"/>
    <w:rsid w:val="00E05A28"/>
    <w:rsid w:val="00E14828"/>
    <w:rsid w:val="00E14A39"/>
    <w:rsid w:val="00E32151"/>
    <w:rsid w:val="00E422FD"/>
    <w:rsid w:val="00E53CFB"/>
    <w:rsid w:val="00E61326"/>
    <w:rsid w:val="00E62E5C"/>
    <w:rsid w:val="00E74266"/>
    <w:rsid w:val="00E81738"/>
    <w:rsid w:val="00E83E4B"/>
    <w:rsid w:val="00E85B15"/>
    <w:rsid w:val="00E96BC8"/>
    <w:rsid w:val="00EA25CA"/>
    <w:rsid w:val="00EB010E"/>
    <w:rsid w:val="00EB1D2A"/>
    <w:rsid w:val="00EB699B"/>
    <w:rsid w:val="00EB749E"/>
    <w:rsid w:val="00EC1F90"/>
    <w:rsid w:val="00EC3811"/>
    <w:rsid w:val="00EC5107"/>
    <w:rsid w:val="00EC6E5B"/>
    <w:rsid w:val="00EC6FE9"/>
    <w:rsid w:val="00ED1C46"/>
    <w:rsid w:val="00ED6409"/>
    <w:rsid w:val="00EE1544"/>
    <w:rsid w:val="00EE35BB"/>
    <w:rsid w:val="00EE4E53"/>
    <w:rsid w:val="00EF02EA"/>
    <w:rsid w:val="00F07DDC"/>
    <w:rsid w:val="00F13112"/>
    <w:rsid w:val="00F14301"/>
    <w:rsid w:val="00F21FC7"/>
    <w:rsid w:val="00F30981"/>
    <w:rsid w:val="00F423DF"/>
    <w:rsid w:val="00F42918"/>
    <w:rsid w:val="00F44E57"/>
    <w:rsid w:val="00F55E74"/>
    <w:rsid w:val="00F56510"/>
    <w:rsid w:val="00F579A8"/>
    <w:rsid w:val="00F64288"/>
    <w:rsid w:val="00F64C79"/>
    <w:rsid w:val="00F66976"/>
    <w:rsid w:val="00F67D69"/>
    <w:rsid w:val="00F7173E"/>
    <w:rsid w:val="00F922CB"/>
    <w:rsid w:val="00F93945"/>
    <w:rsid w:val="00F97C20"/>
    <w:rsid w:val="00FA235E"/>
    <w:rsid w:val="00FA49CF"/>
    <w:rsid w:val="00FB144E"/>
    <w:rsid w:val="00FC0BCE"/>
    <w:rsid w:val="00FC1E2A"/>
    <w:rsid w:val="00FC4EF7"/>
    <w:rsid w:val="00FD1243"/>
    <w:rsid w:val="00FD387D"/>
    <w:rsid w:val="00FD6296"/>
    <w:rsid w:val="00FD78FA"/>
    <w:rsid w:val="00FE031E"/>
    <w:rsid w:val="00FE3573"/>
    <w:rsid w:val="00FF5559"/>
    <w:rsid w:val="00FF6D55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E63B1"/>
  <w15:docId w15:val="{1E2537B5-77E4-40CD-8C0C-454938C6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000000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00000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0000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0000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00000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00000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000000" w:themeColor="accent1"/>
        <w:left w:val="single" w:sz="2" w:space="10" w:color="000000" w:themeColor="accent1"/>
        <w:bottom w:val="single" w:sz="2" w:space="10" w:color="000000" w:themeColor="accent1"/>
        <w:right w:val="single" w:sz="2" w:space="10" w:color="000000" w:themeColor="accent1"/>
      </w:pBdr>
      <w:ind w:left="1152" w:right="1152"/>
    </w:pPr>
    <w:rPr>
      <w:i/>
      <w:iCs/>
      <w:color w:val="00000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64B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43D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167001"/>
  </w:style>
  <w:style w:type="character" w:customStyle="1" w:styleId="vanity-namedisplay-name">
    <w:name w:val="vanity-name__display-name"/>
    <w:basedOn w:val="DefaultParagraphFont"/>
    <w:rsid w:val="00167001"/>
  </w:style>
  <w:style w:type="table" w:styleId="TableGrid">
    <w:name w:val="Table Grid"/>
    <w:basedOn w:val="TableNormal"/>
    <w:uiPriority w:val="39"/>
    <w:rsid w:val="00E14A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saun-shrestha-8b69aa24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esau\OneDrive\Documents\personalProjects\mega_puzzle_solver_complete\mega-puzzle-solver\hackcu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ylewandishin/mega-puzzle-sol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ylewandishin/mega-puzzle-solve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n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000000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4078-293C-4C78-90B5-43B35AE1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Avinn</dc:creator>
  <cp:keywords/>
  <dc:description/>
  <cp:lastModifiedBy>Vesaun Shrestha</cp:lastModifiedBy>
  <cp:revision>2</cp:revision>
  <cp:lastPrinted>2021-09-13T01:40:00Z</cp:lastPrinted>
  <dcterms:created xsi:type="dcterms:W3CDTF">2024-04-02T23:32:00Z</dcterms:created>
  <dcterms:modified xsi:type="dcterms:W3CDTF">2024-04-02T23:32:00Z</dcterms:modified>
  <cp:version/>
</cp:coreProperties>
</file>